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D1" w:rsidRPr="00B26D6D" w:rsidRDefault="00FC10B6" w:rsidP="00711EBD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企业实训</w:t>
      </w:r>
      <w:r w:rsidR="0014372A" w:rsidRPr="00B26D6D">
        <w:rPr>
          <w:rFonts w:hint="eastAsia"/>
          <w:sz w:val="32"/>
          <w:szCs w:val="32"/>
        </w:rPr>
        <w:t>课程</w:t>
      </w:r>
      <w:r w:rsidR="00CA27FD">
        <w:rPr>
          <w:rFonts w:hint="eastAsia"/>
          <w:sz w:val="32"/>
          <w:szCs w:val="32"/>
        </w:rPr>
        <w:t>证明</w:t>
      </w:r>
    </w:p>
    <w:p w:rsidR="007633D1" w:rsidRPr="00B26D6D" w:rsidRDefault="007633D1" w:rsidP="00711EBD">
      <w:pPr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33D1" w:rsidRPr="00B26D6D" w:rsidRDefault="007633D1" w:rsidP="00711EBD">
      <w:pPr>
        <w:jc w:val="center"/>
        <w:rPr>
          <w:rFonts w:ascii="宋体"/>
          <w:b/>
          <w:sz w:val="18"/>
          <w:szCs w:val="18"/>
        </w:rPr>
      </w:pPr>
      <w:r w:rsidRPr="00B26D6D">
        <w:rPr>
          <w:rFonts w:ascii="宋体" w:hAnsi="宋体" w:hint="eastAsia"/>
          <w:b/>
          <w:sz w:val="18"/>
          <w:szCs w:val="18"/>
        </w:rPr>
        <w:t>填写注意事项</w:t>
      </w:r>
    </w:p>
    <w:p w:rsidR="007633D1" w:rsidRDefault="00DA4E4D" w:rsidP="007D4A10">
      <w:pPr>
        <w:ind w:leftChars="171" w:left="359" w:firstLineChars="250" w:firstLine="450"/>
        <w:jc w:val="left"/>
        <w:rPr>
          <w:rFonts w:ascii="宋体" w:hAnsi="宋体"/>
          <w:sz w:val="18"/>
          <w:szCs w:val="18"/>
        </w:rPr>
      </w:pPr>
      <w:proofErr w:type="gramStart"/>
      <w:r>
        <w:rPr>
          <w:rFonts w:ascii="宋体" w:hAnsi="宋体" w:hint="eastAsia"/>
          <w:sz w:val="18"/>
          <w:szCs w:val="18"/>
        </w:rPr>
        <w:t>本</w:t>
      </w:r>
      <w:r w:rsidR="00CA27FD">
        <w:rPr>
          <w:rFonts w:ascii="宋体" w:hAnsi="宋体" w:hint="eastAsia"/>
          <w:sz w:val="18"/>
          <w:szCs w:val="18"/>
        </w:rPr>
        <w:t>证明</w:t>
      </w:r>
      <w:proofErr w:type="gramEnd"/>
      <w:r w:rsidR="0014372A" w:rsidRPr="00B26D6D">
        <w:rPr>
          <w:rFonts w:ascii="宋体" w:hAnsi="宋体" w:hint="eastAsia"/>
          <w:sz w:val="18"/>
          <w:szCs w:val="18"/>
        </w:rPr>
        <w:t>是评价</w:t>
      </w:r>
      <w:r>
        <w:rPr>
          <w:rFonts w:ascii="宋体" w:hAnsi="宋体" w:hint="eastAsia"/>
          <w:sz w:val="18"/>
          <w:szCs w:val="18"/>
        </w:rPr>
        <w:t>企业实训</w:t>
      </w:r>
      <w:r w:rsidR="0014372A" w:rsidRPr="00B26D6D">
        <w:rPr>
          <w:rFonts w:ascii="宋体" w:hAnsi="宋体" w:hint="eastAsia"/>
          <w:sz w:val="18"/>
          <w:szCs w:val="18"/>
        </w:rPr>
        <w:t>课程的</w:t>
      </w:r>
      <w:r>
        <w:rPr>
          <w:rFonts w:ascii="宋体" w:hAnsi="宋体" w:hint="eastAsia"/>
          <w:sz w:val="18"/>
          <w:szCs w:val="18"/>
        </w:rPr>
        <w:t>最重要</w:t>
      </w:r>
      <w:r w:rsidR="0014372A" w:rsidRPr="00B26D6D">
        <w:rPr>
          <w:rFonts w:ascii="宋体" w:hAnsi="宋体" w:hint="eastAsia"/>
          <w:sz w:val="18"/>
          <w:szCs w:val="18"/>
        </w:rPr>
        <w:t>依据，参与企业实习的同学</w:t>
      </w:r>
      <w:r w:rsidR="007633D1" w:rsidRPr="00B26D6D">
        <w:rPr>
          <w:rFonts w:ascii="宋体" w:hAnsi="宋体" w:hint="eastAsia"/>
          <w:sz w:val="18"/>
          <w:szCs w:val="18"/>
        </w:rPr>
        <w:t>，</w:t>
      </w:r>
      <w:r w:rsidR="00CA27FD">
        <w:rPr>
          <w:rFonts w:ascii="宋体" w:hAnsi="宋体" w:hint="eastAsia"/>
          <w:sz w:val="18"/>
          <w:szCs w:val="18"/>
        </w:rPr>
        <w:t>请企业指导老师帮助填写相关内容并盖章后交校本部</w:t>
      </w:r>
      <w:proofErr w:type="gramStart"/>
      <w:r w:rsidR="00CA27FD">
        <w:rPr>
          <w:rFonts w:ascii="宋体" w:hAnsi="宋体" w:hint="eastAsia"/>
          <w:sz w:val="18"/>
          <w:szCs w:val="18"/>
        </w:rPr>
        <w:t>明光楼</w:t>
      </w:r>
      <w:proofErr w:type="gramEnd"/>
      <w:r w:rsidR="00CA27FD">
        <w:rPr>
          <w:rFonts w:ascii="宋体" w:hAnsi="宋体" w:hint="eastAsia"/>
          <w:sz w:val="18"/>
          <w:szCs w:val="18"/>
        </w:rPr>
        <w:t>311</w:t>
      </w:r>
      <w:r w:rsidR="002C7DFE">
        <w:rPr>
          <w:rFonts w:ascii="宋体" w:hAnsi="宋体" w:hint="eastAsia"/>
          <w:sz w:val="18"/>
          <w:szCs w:val="18"/>
        </w:rPr>
        <w:t>室</w:t>
      </w:r>
    </w:p>
    <w:p w:rsidR="007D4A10" w:rsidRDefault="00CA27FD" w:rsidP="007D4A10">
      <w:pPr>
        <w:ind w:leftChars="171" w:left="359" w:firstLineChars="300" w:firstLine="840"/>
        <w:jc w:val="left"/>
        <w:rPr>
          <w:rFonts w:ascii="宋体" w:hAnsi="宋体"/>
          <w:sz w:val="28"/>
          <w:szCs w:val="28"/>
        </w:rPr>
      </w:pPr>
      <w:r w:rsidRPr="00CA27FD">
        <w:rPr>
          <w:rFonts w:ascii="宋体" w:hAnsi="宋体" w:hint="eastAsia"/>
          <w:sz w:val="28"/>
          <w:szCs w:val="28"/>
        </w:rPr>
        <w:t xml:space="preserve">兹证明         同学，学号               </w:t>
      </w:r>
      <w:r w:rsidR="007D4A10">
        <w:rPr>
          <w:rFonts w:ascii="宋体" w:hAnsi="宋体" w:hint="eastAsia"/>
          <w:sz w:val="28"/>
          <w:szCs w:val="28"/>
        </w:rPr>
        <w:t xml:space="preserve">  </w:t>
      </w:r>
    </w:p>
    <w:p w:rsidR="00CA27FD" w:rsidRPr="00CA27FD" w:rsidRDefault="00CA27FD" w:rsidP="007D4A10">
      <w:pPr>
        <w:ind w:leftChars="171" w:left="1899" w:hangingChars="550" w:hanging="1540"/>
        <w:jc w:val="left"/>
        <w:rPr>
          <w:rFonts w:ascii="宋体" w:hAnsi="宋体"/>
          <w:sz w:val="28"/>
          <w:szCs w:val="28"/>
        </w:rPr>
      </w:pPr>
      <w:r w:rsidRPr="00CA27FD">
        <w:rPr>
          <w:rFonts w:ascii="宋体" w:hAnsi="宋体" w:hint="eastAsia"/>
          <w:sz w:val="28"/>
          <w:szCs w:val="28"/>
        </w:rPr>
        <w:t xml:space="preserve">在                      （单位名称）公司，在企业指导老师              </w:t>
      </w:r>
      <w:r w:rsidR="007D4A10">
        <w:rPr>
          <w:rFonts w:ascii="宋体" w:hAnsi="宋体" w:hint="eastAsia"/>
          <w:sz w:val="28"/>
          <w:szCs w:val="28"/>
        </w:rPr>
        <w:t>指导下</w:t>
      </w:r>
      <w:r w:rsidRPr="00CA27FD">
        <w:rPr>
          <w:rFonts w:ascii="宋体" w:hAnsi="宋体" w:hint="eastAsia"/>
          <w:sz w:val="28"/>
          <w:szCs w:val="28"/>
        </w:rPr>
        <w:t>完成企业实训课程，</w:t>
      </w:r>
      <w:r>
        <w:rPr>
          <w:rFonts w:ascii="宋体" w:hAnsi="宋体" w:hint="eastAsia"/>
          <w:sz w:val="28"/>
          <w:szCs w:val="28"/>
        </w:rPr>
        <w:t>主要完成了</w:t>
      </w:r>
      <w:r w:rsidR="007D4A10">
        <w:rPr>
          <w:rFonts w:ascii="宋体" w:hAnsi="宋体" w:hint="eastAsia"/>
          <w:sz w:val="28"/>
          <w:szCs w:val="28"/>
        </w:rPr>
        <w:t>（工作任务）：</w:t>
      </w:r>
      <w:r w:rsidRPr="00CA27FD">
        <w:rPr>
          <w:rFonts w:ascii="宋体" w:hAnsi="宋体"/>
          <w:sz w:val="28"/>
          <w:szCs w:val="28"/>
        </w:rPr>
        <w:t xml:space="preserve">     </w:t>
      </w:r>
    </w:p>
    <w:p w:rsidR="00CA27FD" w:rsidRPr="00CA27FD" w:rsidRDefault="00CA27FD" w:rsidP="00CA27FD">
      <w:pPr>
        <w:ind w:left="360"/>
        <w:jc w:val="left"/>
        <w:rPr>
          <w:rFonts w:ascii="宋体" w:hAnsi="宋体"/>
          <w:sz w:val="28"/>
          <w:szCs w:val="28"/>
        </w:rPr>
      </w:pPr>
    </w:p>
    <w:p w:rsidR="00CA27FD" w:rsidRPr="00CA27FD" w:rsidRDefault="00CA27FD" w:rsidP="00CA27FD">
      <w:pPr>
        <w:ind w:left="360"/>
        <w:jc w:val="left"/>
        <w:rPr>
          <w:rFonts w:ascii="宋体" w:hAnsi="宋体"/>
          <w:sz w:val="28"/>
          <w:szCs w:val="28"/>
        </w:rPr>
      </w:pPr>
    </w:p>
    <w:p w:rsidR="00CA27FD" w:rsidRPr="00CA27FD" w:rsidRDefault="00CA27FD" w:rsidP="00CA27FD">
      <w:pPr>
        <w:ind w:left="360"/>
        <w:jc w:val="left"/>
        <w:rPr>
          <w:rFonts w:ascii="宋体" w:hAnsi="宋体"/>
          <w:sz w:val="28"/>
          <w:szCs w:val="28"/>
        </w:rPr>
      </w:pPr>
    </w:p>
    <w:p w:rsidR="00CA27FD" w:rsidRPr="00CA27FD" w:rsidRDefault="007D4A10" w:rsidP="00CA27FD">
      <w:pPr>
        <w:ind w:left="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实习中表现</w:t>
      </w:r>
    </w:p>
    <w:p w:rsidR="00CA27FD" w:rsidRPr="00CA27FD" w:rsidRDefault="00CA27FD" w:rsidP="00CA27FD">
      <w:pPr>
        <w:ind w:left="360"/>
        <w:jc w:val="left"/>
        <w:rPr>
          <w:rFonts w:ascii="宋体" w:hAnsi="宋体"/>
          <w:sz w:val="28"/>
          <w:szCs w:val="28"/>
        </w:rPr>
      </w:pPr>
    </w:p>
    <w:p w:rsidR="007D4A10" w:rsidRDefault="007D4A10" w:rsidP="007D4A10">
      <w:pPr>
        <w:spacing w:line="276" w:lineRule="auto"/>
        <w:outlineLvl w:val="0"/>
        <w:rPr>
          <w:rFonts w:ascii="宋体"/>
          <w:b/>
          <w:kern w:val="0"/>
          <w:sz w:val="28"/>
          <w:szCs w:val="28"/>
          <w:lang w:val="en-GB"/>
        </w:rPr>
      </w:pPr>
      <w:r>
        <w:rPr>
          <w:rFonts w:ascii="宋体" w:hint="eastAsia"/>
          <w:b/>
          <w:kern w:val="0"/>
          <w:sz w:val="28"/>
          <w:szCs w:val="28"/>
          <w:lang w:val="en-GB"/>
        </w:rPr>
        <w:t xml:space="preserve">                                    </w:t>
      </w:r>
    </w:p>
    <w:p w:rsidR="00CA27FD" w:rsidRDefault="007D4A10" w:rsidP="007D4A10">
      <w:pPr>
        <w:spacing w:line="276" w:lineRule="auto"/>
        <w:ind w:firstLineChars="1932" w:firstLine="5431"/>
        <w:outlineLvl w:val="0"/>
        <w:rPr>
          <w:rFonts w:ascii="宋体"/>
          <w:b/>
          <w:kern w:val="0"/>
          <w:sz w:val="28"/>
          <w:szCs w:val="28"/>
          <w:lang w:val="en-GB"/>
        </w:rPr>
      </w:pPr>
      <w:r>
        <w:rPr>
          <w:rFonts w:ascii="宋体" w:hint="eastAsia"/>
          <w:b/>
          <w:kern w:val="0"/>
          <w:sz w:val="28"/>
          <w:szCs w:val="28"/>
          <w:lang w:val="en-GB"/>
        </w:rPr>
        <w:t>特此证明</w:t>
      </w:r>
    </w:p>
    <w:p w:rsidR="007D4A10" w:rsidRDefault="007D4A10" w:rsidP="007D4A10">
      <w:pPr>
        <w:spacing w:line="276" w:lineRule="auto"/>
        <w:outlineLvl w:val="0"/>
        <w:rPr>
          <w:rFonts w:ascii="宋体"/>
          <w:b/>
          <w:kern w:val="0"/>
          <w:sz w:val="28"/>
          <w:szCs w:val="28"/>
          <w:lang w:val="en-GB"/>
        </w:rPr>
      </w:pPr>
      <w:r>
        <w:rPr>
          <w:rFonts w:ascii="宋体" w:hint="eastAsia"/>
          <w:b/>
          <w:kern w:val="0"/>
          <w:sz w:val="28"/>
          <w:szCs w:val="28"/>
          <w:lang w:val="en-GB"/>
        </w:rPr>
        <w:t xml:space="preserve">                                         </w:t>
      </w:r>
    </w:p>
    <w:p w:rsidR="007D4A10" w:rsidRPr="00CA27FD" w:rsidRDefault="007D4A10" w:rsidP="007D4A10">
      <w:pPr>
        <w:spacing w:line="276" w:lineRule="auto"/>
        <w:ind w:firstLineChars="2040" w:firstLine="5734"/>
        <w:outlineLvl w:val="0"/>
        <w:rPr>
          <w:rFonts w:ascii="宋体"/>
          <w:b/>
          <w:kern w:val="0"/>
          <w:sz w:val="28"/>
          <w:szCs w:val="28"/>
          <w:lang w:val="en-GB"/>
        </w:rPr>
      </w:pPr>
      <w:r>
        <w:rPr>
          <w:rFonts w:ascii="宋体" w:hint="eastAsia"/>
          <w:b/>
          <w:kern w:val="0"/>
          <w:sz w:val="28"/>
          <w:szCs w:val="28"/>
          <w:lang w:val="en-GB"/>
        </w:rPr>
        <w:t>实习单位</w:t>
      </w:r>
      <w:r w:rsidR="000A657A">
        <w:rPr>
          <w:rFonts w:ascii="宋体" w:hint="eastAsia"/>
          <w:b/>
          <w:kern w:val="0"/>
          <w:sz w:val="28"/>
          <w:szCs w:val="28"/>
          <w:lang w:val="en-GB"/>
        </w:rPr>
        <w:t>（</w:t>
      </w:r>
      <w:r>
        <w:rPr>
          <w:rFonts w:ascii="宋体" w:hint="eastAsia"/>
          <w:b/>
          <w:kern w:val="0"/>
          <w:sz w:val="28"/>
          <w:szCs w:val="28"/>
          <w:lang w:val="en-GB"/>
        </w:rPr>
        <w:t>章</w:t>
      </w:r>
      <w:r w:rsidR="000A657A">
        <w:rPr>
          <w:rFonts w:ascii="宋体" w:hint="eastAsia"/>
          <w:b/>
          <w:kern w:val="0"/>
          <w:sz w:val="28"/>
          <w:szCs w:val="28"/>
          <w:lang w:val="en-GB"/>
        </w:rPr>
        <w:t>）</w:t>
      </w:r>
    </w:p>
    <w:p w:rsidR="007D4A10" w:rsidRDefault="007D4A10" w:rsidP="007D4A10">
      <w:pPr>
        <w:ind w:leftChars="171" w:left="359" w:firstLineChars="1800" w:firstLine="50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</w:t>
      </w:r>
      <w:r w:rsidR="00426F9A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年   月    </w:t>
      </w:r>
      <w:r w:rsidRPr="00CA27FD">
        <w:rPr>
          <w:rFonts w:ascii="宋体" w:hAnsi="宋体" w:hint="eastAsia"/>
          <w:sz w:val="28"/>
          <w:szCs w:val="28"/>
        </w:rPr>
        <w:t>日</w:t>
      </w:r>
      <w:r w:rsidRPr="00CA27FD">
        <w:rPr>
          <w:rFonts w:ascii="宋体" w:hAnsi="宋体"/>
          <w:sz w:val="28"/>
          <w:szCs w:val="28"/>
        </w:rPr>
        <w:t xml:space="preserve"> </w:t>
      </w:r>
    </w:p>
    <w:p w:rsidR="007D4A10" w:rsidRDefault="007D4A10" w:rsidP="007D4A10">
      <w:pPr>
        <w:ind w:leftChars="171" w:left="359" w:firstLineChars="100" w:firstLine="280"/>
        <w:jc w:val="left"/>
        <w:rPr>
          <w:rFonts w:ascii="宋体" w:hAnsi="宋体"/>
          <w:sz w:val="28"/>
          <w:szCs w:val="28"/>
        </w:rPr>
      </w:pPr>
    </w:p>
    <w:p w:rsidR="007D4A10" w:rsidRDefault="00CA27FD" w:rsidP="007D4A10">
      <w:pPr>
        <w:ind w:leftChars="171" w:left="359" w:firstLineChars="100" w:firstLine="280"/>
        <w:jc w:val="left"/>
        <w:rPr>
          <w:rFonts w:ascii="宋体" w:hAnsi="宋体"/>
          <w:sz w:val="28"/>
          <w:szCs w:val="28"/>
        </w:rPr>
      </w:pPr>
      <w:r w:rsidRPr="00CA27FD">
        <w:rPr>
          <w:rFonts w:ascii="宋体" w:hAnsi="宋体" w:hint="eastAsia"/>
          <w:sz w:val="28"/>
          <w:szCs w:val="28"/>
        </w:rPr>
        <w:t>指导老师联系方式</w:t>
      </w:r>
      <w:r w:rsidRPr="00CA27FD">
        <w:rPr>
          <w:rFonts w:ascii="宋体" w:hAnsi="宋体"/>
          <w:sz w:val="28"/>
          <w:szCs w:val="28"/>
        </w:rPr>
        <w:t xml:space="preserve"> </w:t>
      </w:r>
    </w:p>
    <w:p w:rsidR="007D4A10" w:rsidRDefault="00CA27FD" w:rsidP="00CA27FD">
      <w:pPr>
        <w:ind w:left="360"/>
        <w:jc w:val="left"/>
        <w:rPr>
          <w:rFonts w:ascii="宋体" w:hAnsi="宋体"/>
          <w:sz w:val="28"/>
          <w:szCs w:val="28"/>
        </w:rPr>
      </w:pPr>
      <w:r w:rsidRPr="00CA27FD">
        <w:rPr>
          <w:rFonts w:ascii="宋体" w:hAnsi="宋体" w:hint="eastAsia"/>
          <w:sz w:val="28"/>
          <w:szCs w:val="28"/>
        </w:rPr>
        <w:t>（电话）：</w:t>
      </w:r>
      <w:r w:rsidRPr="00CA27FD">
        <w:rPr>
          <w:rFonts w:ascii="宋体" w:hAnsi="宋体"/>
          <w:sz w:val="28"/>
          <w:szCs w:val="28"/>
        </w:rPr>
        <w:t xml:space="preserve">    </w:t>
      </w:r>
      <w:r w:rsidR="007D4A10">
        <w:rPr>
          <w:rFonts w:ascii="宋体" w:hAnsi="宋体" w:hint="eastAsia"/>
          <w:sz w:val="28"/>
          <w:szCs w:val="28"/>
        </w:rPr>
        <w:t xml:space="preserve">              </w:t>
      </w:r>
      <w:r w:rsidR="007D4A10" w:rsidRPr="00CA27FD">
        <w:rPr>
          <w:rFonts w:ascii="宋体" w:hAnsi="宋体" w:hint="eastAsia"/>
          <w:sz w:val="28"/>
          <w:szCs w:val="28"/>
        </w:rPr>
        <w:t>电子邮件：</w:t>
      </w:r>
      <w:r w:rsidRPr="00CA27FD">
        <w:rPr>
          <w:rFonts w:ascii="宋体" w:hAnsi="宋体"/>
          <w:sz w:val="28"/>
          <w:szCs w:val="28"/>
        </w:rPr>
        <w:t xml:space="preserve">     </w:t>
      </w:r>
      <w:r w:rsidR="007D4A10">
        <w:rPr>
          <w:rFonts w:ascii="宋体" w:hAnsi="宋体" w:hint="eastAsia"/>
          <w:sz w:val="28"/>
          <w:szCs w:val="28"/>
        </w:rPr>
        <w:t xml:space="preserve">          </w:t>
      </w:r>
    </w:p>
    <w:p w:rsidR="00CA27FD" w:rsidRPr="00CA27FD" w:rsidRDefault="00CA27FD" w:rsidP="000A657A">
      <w:pPr>
        <w:ind w:leftChars="171" w:left="359" w:firstLineChars="300" w:firstLine="840"/>
        <w:jc w:val="left"/>
        <w:rPr>
          <w:rFonts w:ascii="宋体" w:hAnsi="宋体"/>
          <w:sz w:val="28"/>
          <w:szCs w:val="28"/>
        </w:rPr>
      </w:pPr>
      <w:r w:rsidRPr="00CA27FD">
        <w:rPr>
          <w:rFonts w:ascii="宋体" w:hAnsi="宋体"/>
          <w:sz w:val="28"/>
          <w:szCs w:val="28"/>
        </w:rPr>
        <w:t xml:space="preserve">                  </w:t>
      </w:r>
      <w:r w:rsidRPr="00CA27FD">
        <w:rPr>
          <w:rFonts w:ascii="宋体" w:hAnsi="宋体" w:hint="eastAsia"/>
          <w:sz w:val="28"/>
          <w:szCs w:val="28"/>
        </w:rPr>
        <w:t xml:space="preserve">   </w:t>
      </w:r>
      <w:r w:rsidRPr="00CA27FD">
        <w:rPr>
          <w:rFonts w:ascii="宋体" w:hAnsi="宋体"/>
          <w:sz w:val="28"/>
          <w:szCs w:val="28"/>
        </w:rPr>
        <w:t xml:space="preserve">                                                                 </w:t>
      </w:r>
    </w:p>
    <w:p w:rsidR="008967E6" w:rsidRPr="00DA4E4D" w:rsidRDefault="008967E6" w:rsidP="008F1AD2">
      <w:pPr>
        <w:spacing w:line="276" w:lineRule="auto"/>
        <w:ind w:left="420"/>
        <w:rPr>
          <w:szCs w:val="21"/>
        </w:rPr>
      </w:pPr>
    </w:p>
    <w:p w:rsidR="008967E6" w:rsidRDefault="008967E6" w:rsidP="008F1AD2">
      <w:pPr>
        <w:spacing w:line="276" w:lineRule="auto"/>
        <w:ind w:left="420"/>
        <w:rPr>
          <w:szCs w:val="21"/>
        </w:rPr>
      </w:pPr>
    </w:p>
    <w:sectPr w:rsidR="008967E6" w:rsidSect="0002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F43" w:rsidRDefault="00781F43" w:rsidP="00711EBD">
      <w:r>
        <w:separator/>
      </w:r>
    </w:p>
  </w:endnote>
  <w:endnote w:type="continuationSeparator" w:id="0">
    <w:p w:rsidR="00781F43" w:rsidRDefault="00781F43" w:rsidP="007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F43" w:rsidRDefault="00781F43" w:rsidP="00711EBD">
      <w:r>
        <w:separator/>
      </w:r>
    </w:p>
  </w:footnote>
  <w:footnote w:type="continuationSeparator" w:id="0">
    <w:p w:rsidR="00781F43" w:rsidRDefault="00781F43" w:rsidP="00711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CF3"/>
    <w:multiLevelType w:val="hybridMultilevel"/>
    <w:tmpl w:val="810A0390"/>
    <w:lvl w:ilvl="0" w:tplc="29E83832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lang w:val="en-US"/>
      </w:rPr>
    </w:lvl>
    <w:lvl w:ilvl="1" w:tplc="DB7CC0BA">
      <w:start w:val="1"/>
      <w:numFmt w:val="decimal"/>
      <w:lvlText w:val="(%2)"/>
      <w:lvlJc w:val="left"/>
      <w:pPr>
        <w:ind w:left="840" w:hanging="420"/>
      </w:pPr>
      <w:rPr>
        <w:rFonts w:ascii="Tahoma" w:hAnsi="Tahoma" w:cs="Times New Roman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0221BAC"/>
    <w:multiLevelType w:val="hybridMultilevel"/>
    <w:tmpl w:val="8FF898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FC4D28"/>
    <w:multiLevelType w:val="hybridMultilevel"/>
    <w:tmpl w:val="0B6A2218"/>
    <w:lvl w:ilvl="0" w:tplc="95009B3E">
      <w:start w:val="8"/>
      <w:numFmt w:val="decimal"/>
      <w:lvlText w:val="%1．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3">
    <w:nsid w:val="73B81CFA"/>
    <w:multiLevelType w:val="hybridMultilevel"/>
    <w:tmpl w:val="786078D0"/>
    <w:lvl w:ilvl="0" w:tplc="B85C453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E641BFD"/>
    <w:multiLevelType w:val="hybridMultilevel"/>
    <w:tmpl w:val="23A85704"/>
    <w:lvl w:ilvl="0" w:tplc="C61487B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394"/>
    <w:rsid w:val="00017EE2"/>
    <w:rsid w:val="00023F66"/>
    <w:rsid w:val="00037097"/>
    <w:rsid w:val="000757A0"/>
    <w:rsid w:val="00081394"/>
    <w:rsid w:val="000A657A"/>
    <w:rsid w:val="000A7C2E"/>
    <w:rsid w:val="000D3A1A"/>
    <w:rsid w:val="00114319"/>
    <w:rsid w:val="0014372A"/>
    <w:rsid w:val="00170C08"/>
    <w:rsid w:val="00197E80"/>
    <w:rsid w:val="001A0BEA"/>
    <w:rsid w:val="001C6243"/>
    <w:rsid w:val="001D7BE9"/>
    <w:rsid w:val="002922CB"/>
    <w:rsid w:val="00294288"/>
    <w:rsid w:val="002C7DFE"/>
    <w:rsid w:val="00301E0D"/>
    <w:rsid w:val="00306296"/>
    <w:rsid w:val="00344269"/>
    <w:rsid w:val="00355A29"/>
    <w:rsid w:val="00356394"/>
    <w:rsid w:val="00394611"/>
    <w:rsid w:val="003A3EB3"/>
    <w:rsid w:val="003A7EFA"/>
    <w:rsid w:val="003C4AF1"/>
    <w:rsid w:val="004050E4"/>
    <w:rsid w:val="00413FBC"/>
    <w:rsid w:val="00415832"/>
    <w:rsid w:val="00426F9A"/>
    <w:rsid w:val="004359F3"/>
    <w:rsid w:val="0044798B"/>
    <w:rsid w:val="004853F0"/>
    <w:rsid w:val="004A2316"/>
    <w:rsid w:val="004B528B"/>
    <w:rsid w:val="00504338"/>
    <w:rsid w:val="005A6611"/>
    <w:rsid w:val="005B2D64"/>
    <w:rsid w:val="005B3A10"/>
    <w:rsid w:val="005D2FCB"/>
    <w:rsid w:val="005D66B9"/>
    <w:rsid w:val="005F5D20"/>
    <w:rsid w:val="005F6B56"/>
    <w:rsid w:val="00610B7B"/>
    <w:rsid w:val="00641F9A"/>
    <w:rsid w:val="006614E8"/>
    <w:rsid w:val="0066791C"/>
    <w:rsid w:val="007069AA"/>
    <w:rsid w:val="00711EBD"/>
    <w:rsid w:val="00715FB5"/>
    <w:rsid w:val="0073341D"/>
    <w:rsid w:val="007376D7"/>
    <w:rsid w:val="00743A94"/>
    <w:rsid w:val="007633D1"/>
    <w:rsid w:val="00781F43"/>
    <w:rsid w:val="007D492C"/>
    <w:rsid w:val="007D4A10"/>
    <w:rsid w:val="007D67E0"/>
    <w:rsid w:val="007F58DB"/>
    <w:rsid w:val="0081639E"/>
    <w:rsid w:val="008365DF"/>
    <w:rsid w:val="00840A0A"/>
    <w:rsid w:val="00855921"/>
    <w:rsid w:val="00863810"/>
    <w:rsid w:val="00864978"/>
    <w:rsid w:val="0088021C"/>
    <w:rsid w:val="00895363"/>
    <w:rsid w:val="008967E6"/>
    <w:rsid w:val="00896CBC"/>
    <w:rsid w:val="008F1AD2"/>
    <w:rsid w:val="00912EA9"/>
    <w:rsid w:val="00991433"/>
    <w:rsid w:val="009962B5"/>
    <w:rsid w:val="009F6489"/>
    <w:rsid w:val="00A00D7A"/>
    <w:rsid w:val="00A36084"/>
    <w:rsid w:val="00A37AF6"/>
    <w:rsid w:val="00A667AF"/>
    <w:rsid w:val="00A8615F"/>
    <w:rsid w:val="00AA3A8C"/>
    <w:rsid w:val="00AB2093"/>
    <w:rsid w:val="00AD22A9"/>
    <w:rsid w:val="00AE41DC"/>
    <w:rsid w:val="00AF630F"/>
    <w:rsid w:val="00B00E8D"/>
    <w:rsid w:val="00B26D6D"/>
    <w:rsid w:val="00B60845"/>
    <w:rsid w:val="00B65DDE"/>
    <w:rsid w:val="00B76753"/>
    <w:rsid w:val="00BA0B33"/>
    <w:rsid w:val="00BA6625"/>
    <w:rsid w:val="00C73EEC"/>
    <w:rsid w:val="00C823DA"/>
    <w:rsid w:val="00C82E09"/>
    <w:rsid w:val="00C921BE"/>
    <w:rsid w:val="00CA27FD"/>
    <w:rsid w:val="00CA4ABB"/>
    <w:rsid w:val="00D3606B"/>
    <w:rsid w:val="00D72CAA"/>
    <w:rsid w:val="00D8013B"/>
    <w:rsid w:val="00D86BC8"/>
    <w:rsid w:val="00DA4E4D"/>
    <w:rsid w:val="00DE0404"/>
    <w:rsid w:val="00E05E44"/>
    <w:rsid w:val="00E26A52"/>
    <w:rsid w:val="00E6563B"/>
    <w:rsid w:val="00EB5B78"/>
    <w:rsid w:val="00ED3537"/>
    <w:rsid w:val="00EE4EC7"/>
    <w:rsid w:val="00F25D93"/>
    <w:rsid w:val="00F4000C"/>
    <w:rsid w:val="00F81909"/>
    <w:rsid w:val="00F82980"/>
    <w:rsid w:val="00F86D49"/>
    <w:rsid w:val="00F95BAC"/>
    <w:rsid w:val="00FA55BB"/>
    <w:rsid w:val="00FC0D65"/>
    <w:rsid w:val="00FC10B6"/>
    <w:rsid w:val="00F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1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1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711EB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0D3A1A"/>
    <w:pPr>
      <w:ind w:firstLineChars="200" w:firstLine="420"/>
    </w:pPr>
  </w:style>
  <w:style w:type="character" w:customStyle="1" w:styleId="Char0">
    <w:name w:val="页脚 Char"/>
    <w:link w:val="a4"/>
    <w:uiPriority w:val="99"/>
    <w:semiHidden/>
    <w:locked/>
    <w:rsid w:val="00711EBD"/>
    <w:rPr>
      <w:rFonts w:cs="Times New Roman"/>
      <w:sz w:val="18"/>
      <w:szCs w:val="18"/>
    </w:rPr>
  </w:style>
  <w:style w:type="paragraph" w:customStyle="1" w:styleId="CharChar">
    <w:name w:val="Char Char"/>
    <w:basedOn w:val="a"/>
    <w:uiPriority w:val="99"/>
    <w:rsid w:val="004853F0"/>
    <w:rPr>
      <w:rFonts w:ascii="Tahoma" w:hAnsi="Tahoma"/>
      <w:sz w:val="24"/>
      <w:szCs w:val="20"/>
    </w:rPr>
  </w:style>
  <w:style w:type="character" w:customStyle="1" w:styleId="a6">
    <w:name w:val="样式 宋体 五"/>
    <w:uiPriority w:val="99"/>
    <w:rsid w:val="00ED3537"/>
    <w:rPr>
      <w:rFonts w:eastAsia="黑体" w:cs="Times New Roman"/>
    </w:rPr>
  </w:style>
  <w:style w:type="character" w:styleId="a7">
    <w:name w:val="Hyperlink"/>
    <w:uiPriority w:val="99"/>
    <w:semiHidden/>
    <w:rsid w:val="00114319"/>
    <w:rPr>
      <w:rFonts w:cs="Times New Roman"/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rsid w:val="00017EE2"/>
    <w:pPr>
      <w:shd w:val="clear" w:color="auto" w:fill="000080"/>
    </w:pPr>
  </w:style>
  <w:style w:type="character" w:customStyle="1" w:styleId="Char1">
    <w:name w:val="文档结构图 Char"/>
    <w:link w:val="a8"/>
    <w:uiPriority w:val="99"/>
    <w:semiHidden/>
    <w:locked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6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0013;&#24515;\&#23454;&#20064;&#31649;&#29702;\2012&#26412;&#31185;\&#23454;&#20064;&#36807;&#31243;&#25511;&#21046;\&#23454;&#20064;&#21608;&#25253;&#38382;&#21367;&#22522;&#26412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实习周报问卷基本1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 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软件学院企业实训实习单位证明</dc:title>
  <dc:subject/>
  <dc:creator>Liuhe</dc:creator>
  <cp:keywords/>
  <dc:description/>
  <cp:lastModifiedBy>user</cp:lastModifiedBy>
  <cp:revision>2</cp:revision>
  <dcterms:created xsi:type="dcterms:W3CDTF">2013-03-14T03:25:00Z</dcterms:created>
  <dcterms:modified xsi:type="dcterms:W3CDTF">2013-03-14T03:25:00Z</dcterms:modified>
</cp:coreProperties>
</file>