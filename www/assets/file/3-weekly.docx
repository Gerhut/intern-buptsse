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D1" w:rsidRPr="00B26D6D" w:rsidRDefault="00FC10B6" w:rsidP="00711EBD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企业实训</w:t>
      </w:r>
      <w:r w:rsidR="0014372A" w:rsidRPr="00B26D6D">
        <w:rPr>
          <w:rFonts w:hint="eastAsia"/>
          <w:sz w:val="32"/>
          <w:szCs w:val="32"/>
        </w:rPr>
        <w:t>课程</w:t>
      </w:r>
      <w:r>
        <w:rPr>
          <w:rFonts w:hint="eastAsia"/>
          <w:sz w:val="32"/>
          <w:szCs w:val="32"/>
        </w:rPr>
        <w:t>周报</w:t>
      </w:r>
      <w:r w:rsidR="0014372A" w:rsidRPr="00B26D6D">
        <w:rPr>
          <w:rFonts w:hint="eastAsia"/>
          <w:sz w:val="32"/>
          <w:szCs w:val="32"/>
        </w:rPr>
        <w:t>表</w:t>
      </w:r>
      <w:r w:rsidR="008967E6">
        <w:rPr>
          <w:rFonts w:hint="eastAsia"/>
          <w:sz w:val="32"/>
          <w:szCs w:val="32"/>
        </w:rPr>
        <w:t>二</w:t>
      </w:r>
    </w:p>
    <w:p w:rsidR="007633D1" w:rsidRPr="00B26D6D" w:rsidRDefault="007633D1" w:rsidP="00711EBD">
      <w:pPr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4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4"/>
      </w:tblGrid>
      <w:tr w:rsidR="007633D1" w:rsidRPr="00F25D93" w:rsidTr="00863810">
        <w:trPr>
          <w:trHeight w:val="869"/>
        </w:trPr>
        <w:tc>
          <w:tcPr>
            <w:tcW w:w="9034" w:type="dxa"/>
          </w:tcPr>
          <w:p w:rsidR="0014372A" w:rsidRPr="00B26D6D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  <w:u w:val="single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实习单位名称：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</w:t>
            </w:r>
          </w:p>
          <w:p w:rsidR="00FC10B6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指导老师：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职</w:t>
            </w:r>
            <w:r w:rsidRPr="00B26D6D">
              <w:rPr>
                <w:b/>
                <w:sz w:val="18"/>
                <w:szCs w:val="18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位：</w:t>
            </w:r>
            <w:r w:rsidRPr="00B26D6D">
              <w:rPr>
                <w:b/>
                <w:sz w:val="18"/>
                <w:szCs w:val="18"/>
              </w:rPr>
              <w:t>___________</w:t>
            </w:r>
          </w:p>
          <w:p w:rsidR="007633D1" w:rsidRPr="00B26D6D" w:rsidRDefault="0014372A" w:rsidP="00FC10B6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联系方式（邮件）</w:t>
            </w:r>
            <w:r w:rsidR="007633D1" w:rsidRPr="00B26D6D">
              <w:rPr>
                <w:rFonts w:hint="eastAsia"/>
                <w:b/>
                <w:sz w:val="18"/>
                <w:szCs w:val="18"/>
              </w:rPr>
              <w:t>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C10B6">
              <w:rPr>
                <w:rFonts w:hint="eastAsia"/>
                <w:b/>
                <w:sz w:val="18"/>
                <w:szCs w:val="18"/>
              </w:rPr>
              <w:t>（</w:t>
            </w:r>
            <w:r w:rsidR="00FC10B6" w:rsidRPr="00B26D6D">
              <w:rPr>
                <w:rFonts w:hint="eastAsia"/>
                <w:b/>
                <w:sz w:val="18"/>
                <w:szCs w:val="18"/>
              </w:rPr>
              <w:t>电话）：</w:t>
            </w:r>
            <w:r w:rsidR="00FC10B6"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                   </w:t>
            </w:r>
          </w:p>
        </w:tc>
      </w:tr>
      <w:tr w:rsidR="007633D1" w:rsidRPr="00F25D93" w:rsidTr="00863810">
        <w:trPr>
          <w:trHeight w:val="1494"/>
        </w:trPr>
        <w:tc>
          <w:tcPr>
            <w:tcW w:w="9034" w:type="dxa"/>
          </w:tcPr>
          <w:p w:rsidR="007633D1" w:rsidRPr="00B26D6D" w:rsidRDefault="007633D1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</w:p>
          <w:p w:rsidR="007633D1" w:rsidRPr="00B26D6D" w:rsidRDefault="007633D1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填表人：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</w:t>
            </w:r>
            <w:r w:rsidR="0014372A" w:rsidRPr="00B26D6D">
              <w:rPr>
                <w:b/>
                <w:sz w:val="18"/>
                <w:szCs w:val="18"/>
                <w:u w:val="single"/>
              </w:rPr>
              <w:t xml:space="preserve">               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>学号：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  </w:t>
            </w:r>
            <w:r w:rsidRPr="00B26D6D">
              <w:rPr>
                <w:rFonts w:hint="eastAsia"/>
                <w:b/>
                <w:sz w:val="18"/>
                <w:szCs w:val="18"/>
              </w:rPr>
              <w:t>联系电话：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</w:t>
            </w:r>
          </w:p>
          <w:p w:rsidR="007633D1" w:rsidRPr="00B26D6D" w:rsidRDefault="007633D1" w:rsidP="00991433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电子邮件：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    </w:t>
            </w:r>
            <w:r w:rsidRPr="00B26D6D">
              <w:rPr>
                <w:rFonts w:hint="eastAsia"/>
                <w:b/>
                <w:sz w:val="18"/>
                <w:szCs w:val="18"/>
              </w:rPr>
              <w:t>填表日期：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</w:tbl>
    <w:p w:rsidR="007633D1" w:rsidRPr="00B26D6D" w:rsidRDefault="00FC10B6" w:rsidP="00711EBD">
      <w:pPr>
        <w:jc w:val="center"/>
        <w:rPr>
          <w:rFonts w:asci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周报</w:t>
      </w:r>
      <w:r w:rsidR="0014372A" w:rsidRPr="00B26D6D">
        <w:rPr>
          <w:rFonts w:ascii="宋体" w:hAnsi="宋体" w:hint="eastAsia"/>
          <w:b/>
          <w:sz w:val="18"/>
          <w:szCs w:val="18"/>
        </w:rPr>
        <w:t>表</w:t>
      </w:r>
      <w:r w:rsidR="007633D1" w:rsidRPr="00B26D6D">
        <w:rPr>
          <w:rFonts w:ascii="宋体" w:hAnsi="宋体" w:hint="eastAsia"/>
          <w:b/>
          <w:sz w:val="18"/>
          <w:szCs w:val="18"/>
        </w:rPr>
        <w:t>填写注意事项</w:t>
      </w:r>
    </w:p>
    <w:p w:rsidR="007633D1" w:rsidRPr="00B26D6D" w:rsidRDefault="00FC10B6" w:rsidP="008967E6">
      <w:pPr>
        <w:ind w:firstLineChars="200" w:firstLine="360"/>
        <w:jc w:val="center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周报</w:t>
      </w:r>
      <w:r w:rsidR="0014372A" w:rsidRPr="00B26D6D">
        <w:rPr>
          <w:rFonts w:ascii="宋体" w:hAnsi="宋体" w:hint="eastAsia"/>
          <w:sz w:val="18"/>
          <w:szCs w:val="18"/>
        </w:rPr>
        <w:t>表是评价实习课程的基本依据，参与企业实习的同学</w:t>
      </w:r>
      <w:r w:rsidR="007633D1" w:rsidRPr="00B26D6D">
        <w:rPr>
          <w:rFonts w:ascii="宋体" w:hAnsi="宋体" w:hint="eastAsia"/>
          <w:sz w:val="18"/>
          <w:szCs w:val="18"/>
        </w:rPr>
        <w:t>，均须认真如实填报本</w:t>
      </w:r>
      <w:r w:rsidR="0014372A" w:rsidRPr="00B26D6D">
        <w:rPr>
          <w:rFonts w:ascii="宋体" w:hAnsi="宋体" w:hint="eastAsia"/>
          <w:sz w:val="18"/>
          <w:szCs w:val="18"/>
        </w:rPr>
        <w:t>表</w:t>
      </w:r>
    </w:p>
    <w:p w:rsidR="008967E6" w:rsidRPr="007D67E0" w:rsidRDefault="008967E6" w:rsidP="00081394">
      <w:pPr>
        <w:numPr>
          <w:ilvl w:val="0"/>
          <w:numId w:val="3"/>
        </w:numPr>
        <w:spacing w:line="276" w:lineRule="auto"/>
        <w:outlineLvl w:val="0"/>
        <w:rPr>
          <w:rFonts w:ascii="宋体" w:hAnsi="宋体"/>
          <w:kern w:val="0"/>
          <w:szCs w:val="21"/>
          <w:lang w:val="en-GB"/>
        </w:rPr>
      </w:pPr>
      <w:r w:rsidRPr="008967E6">
        <w:rPr>
          <w:rFonts w:ascii="宋体" w:hAnsi="宋体" w:hint="eastAsia"/>
          <w:b/>
          <w:kern w:val="0"/>
          <w:szCs w:val="21"/>
        </w:rPr>
        <w:t>本周</w:t>
      </w:r>
      <w:r w:rsidR="0014372A" w:rsidRPr="008967E6">
        <w:rPr>
          <w:rFonts w:ascii="宋体" w:hAnsi="宋体" w:hint="eastAsia"/>
          <w:b/>
          <w:kern w:val="0"/>
          <w:szCs w:val="21"/>
          <w:lang w:val="en-GB"/>
        </w:rPr>
        <w:t>你的</w:t>
      </w:r>
      <w:r w:rsidRPr="008967E6">
        <w:rPr>
          <w:rFonts w:ascii="宋体" w:hAnsi="宋体" w:hint="eastAsia"/>
          <w:b/>
          <w:kern w:val="0"/>
          <w:szCs w:val="21"/>
          <w:lang w:val="en-GB"/>
        </w:rPr>
        <w:t>实</w:t>
      </w:r>
      <w:proofErr w:type="gramStart"/>
      <w:r w:rsidRPr="008967E6">
        <w:rPr>
          <w:rFonts w:ascii="宋体" w:hAnsi="宋体" w:hint="eastAsia"/>
          <w:b/>
          <w:kern w:val="0"/>
          <w:szCs w:val="21"/>
          <w:lang w:val="en-GB"/>
        </w:rPr>
        <w:t>训任务</w:t>
      </w:r>
      <w:proofErr w:type="gramEnd"/>
      <w:r w:rsidRPr="008967E6">
        <w:rPr>
          <w:rFonts w:ascii="宋体" w:hAnsi="宋体" w:hint="eastAsia"/>
          <w:b/>
          <w:kern w:val="0"/>
          <w:szCs w:val="21"/>
          <w:lang w:val="en-GB"/>
        </w:rPr>
        <w:t>是什么？</w:t>
      </w:r>
    </w:p>
    <w:p w:rsidR="007D67E0" w:rsidRDefault="007D67E0" w:rsidP="007D67E0">
      <w:pPr>
        <w:spacing w:line="276" w:lineRule="auto"/>
        <w:ind w:left="502"/>
        <w:outlineLvl w:val="0"/>
        <w:rPr>
          <w:rFonts w:ascii="宋体" w:hAnsi="宋体"/>
          <w:b/>
          <w:kern w:val="0"/>
          <w:szCs w:val="21"/>
          <w:lang w:val="en-GB"/>
        </w:rPr>
      </w:pPr>
    </w:p>
    <w:p w:rsidR="007D67E0" w:rsidRDefault="007D67E0" w:rsidP="007D67E0">
      <w:pPr>
        <w:spacing w:line="276" w:lineRule="auto"/>
        <w:ind w:left="502"/>
        <w:outlineLvl w:val="0"/>
        <w:rPr>
          <w:rFonts w:ascii="宋体" w:hAnsi="宋体"/>
          <w:b/>
          <w:kern w:val="0"/>
          <w:szCs w:val="21"/>
          <w:lang w:val="en-GB"/>
        </w:rPr>
      </w:pPr>
    </w:p>
    <w:p w:rsidR="007D67E0" w:rsidRDefault="007D67E0" w:rsidP="007D67E0">
      <w:pPr>
        <w:spacing w:line="276" w:lineRule="auto"/>
        <w:ind w:left="502"/>
        <w:outlineLvl w:val="0"/>
        <w:rPr>
          <w:rFonts w:ascii="宋体" w:hAnsi="宋体"/>
          <w:b/>
          <w:kern w:val="0"/>
          <w:szCs w:val="21"/>
          <w:lang w:val="en-GB"/>
        </w:rPr>
      </w:pPr>
    </w:p>
    <w:p w:rsidR="007D67E0" w:rsidRPr="008967E6" w:rsidRDefault="007D67E0" w:rsidP="007D67E0">
      <w:pPr>
        <w:spacing w:line="276" w:lineRule="auto"/>
        <w:ind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7633D1" w:rsidRPr="008967E6" w:rsidRDefault="007633D1" w:rsidP="008967E6">
      <w:pPr>
        <w:spacing w:line="276" w:lineRule="auto"/>
        <w:ind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FC10B6" w:rsidRPr="00081394" w:rsidRDefault="00FC10B6" w:rsidP="00081394">
      <w:pPr>
        <w:pStyle w:val="CharChar"/>
        <w:spacing w:line="276" w:lineRule="auto"/>
        <w:ind w:left="502"/>
        <w:rPr>
          <w:rFonts w:ascii="宋体" w:hAnsi="宋体"/>
          <w:kern w:val="0"/>
          <w:sz w:val="21"/>
          <w:szCs w:val="21"/>
          <w:lang w:val="en-GB"/>
        </w:rPr>
      </w:pPr>
    </w:p>
    <w:p w:rsidR="008967E6" w:rsidRPr="008967E6" w:rsidRDefault="008967E6" w:rsidP="008F1AD2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  <w:lang w:val="en-GB"/>
        </w:rPr>
        <w:t>周总结</w:t>
      </w:r>
      <w:r w:rsidRPr="008967E6">
        <w:rPr>
          <w:rFonts w:ascii="宋体" w:hAnsi="宋体" w:hint="eastAsia"/>
          <w:b/>
          <w:kern w:val="0"/>
          <w:szCs w:val="21"/>
          <w:lang w:val="en-GB"/>
        </w:rPr>
        <w:t>：</w:t>
      </w:r>
      <w:r>
        <w:rPr>
          <w:rFonts w:ascii="宋体" w:hAnsi="宋体" w:hint="eastAsia"/>
          <w:b/>
          <w:kern w:val="0"/>
          <w:szCs w:val="21"/>
          <w:lang w:val="en-GB"/>
        </w:rPr>
        <w:t>（说明在执行任务过程中面临的问题、解决思路及经验教训等，不少于200字）</w:t>
      </w:r>
    </w:p>
    <w:p w:rsidR="007633D1" w:rsidRPr="008967E6" w:rsidRDefault="007633D1" w:rsidP="008967E6">
      <w:pPr>
        <w:spacing w:line="276" w:lineRule="auto"/>
        <w:ind w:left="420"/>
        <w:outlineLvl w:val="0"/>
        <w:rPr>
          <w:szCs w:val="21"/>
        </w:rPr>
      </w:pPr>
    </w:p>
    <w:p w:rsidR="007633D1" w:rsidRDefault="007633D1" w:rsidP="008F1AD2">
      <w:pPr>
        <w:spacing w:line="276" w:lineRule="auto"/>
        <w:ind w:left="420"/>
        <w:rPr>
          <w:szCs w:val="21"/>
        </w:rPr>
      </w:pPr>
    </w:p>
    <w:p w:rsidR="008967E6" w:rsidRDefault="008967E6" w:rsidP="008F1AD2">
      <w:pPr>
        <w:spacing w:line="276" w:lineRule="auto"/>
        <w:ind w:left="420"/>
        <w:rPr>
          <w:szCs w:val="21"/>
        </w:rPr>
      </w:pPr>
    </w:p>
    <w:p w:rsidR="008967E6" w:rsidRDefault="008967E6" w:rsidP="008F1AD2">
      <w:pPr>
        <w:spacing w:line="276" w:lineRule="auto"/>
        <w:ind w:left="420"/>
        <w:rPr>
          <w:szCs w:val="21"/>
        </w:rPr>
      </w:pPr>
    </w:p>
    <w:p w:rsidR="008967E6" w:rsidRDefault="008967E6" w:rsidP="008F1AD2">
      <w:pPr>
        <w:spacing w:line="276" w:lineRule="auto"/>
        <w:ind w:left="420"/>
        <w:rPr>
          <w:szCs w:val="21"/>
        </w:rPr>
      </w:pPr>
    </w:p>
    <w:sectPr w:rsidR="008967E6" w:rsidSect="0002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1BD" w:rsidRDefault="00D241BD" w:rsidP="00711EBD">
      <w:r>
        <w:separator/>
      </w:r>
    </w:p>
  </w:endnote>
  <w:endnote w:type="continuationSeparator" w:id="0">
    <w:p w:rsidR="00D241BD" w:rsidRDefault="00D241BD" w:rsidP="007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1BD" w:rsidRDefault="00D241BD" w:rsidP="00711EBD">
      <w:r>
        <w:separator/>
      </w:r>
    </w:p>
  </w:footnote>
  <w:footnote w:type="continuationSeparator" w:id="0">
    <w:p w:rsidR="00D241BD" w:rsidRDefault="00D241BD" w:rsidP="00711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CF3"/>
    <w:multiLevelType w:val="hybridMultilevel"/>
    <w:tmpl w:val="810A0390"/>
    <w:lvl w:ilvl="0" w:tplc="29E83832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lang w:val="en-US"/>
      </w:rPr>
    </w:lvl>
    <w:lvl w:ilvl="1" w:tplc="DB7CC0BA">
      <w:start w:val="1"/>
      <w:numFmt w:val="decimal"/>
      <w:lvlText w:val="(%2)"/>
      <w:lvlJc w:val="left"/>
      <w:pPr>
        <w:ind w:left="840" w:hanging="420"/>
      </w:pPr>
      <w:rPr>
        <w:rFonts w:ascii="Tahoma" w:hAnsi="Tahoma" w:cs="Times New Roman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5FC4D28"/>
    <w:multiLevelType w:val="hybridMultilevel"/>
    <w:tmpl w:val="0B6A2218"/>
    <w:lvl w:ilvl="0" w:tplc="95009B3E">
      <w:start w:val="8"/>
      <w:numFmt w:val="decimal"/>
      <w:lvlText w:val="%1．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2">
    <w:nsid w:val="73B81CFA"/>
    <w:multiLevelType w:val="hybridMultilevel"/>
    <w:tmpl w:val="786078D0"/>
    <w:lvl w:ilvl="0" w:tplc="B85C453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E641BFD"/>
    <w:multiLevelType w:val="hybridMultilevel"/>
    <w:tmpl w:val="23A85704"/>
    <w:lvl w:ilvl="0" w:tplc="C61487B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394"/>
    <w:rsid w:val="00017EE2"/>
    <w:rsid w:val="00023F66"/>
    <w:rsid w:val="00037097"/>
    <w:rsid w:val="000757A0"/>
    <w:rsid w:val="00081394"/>
    <w:rsid w:val="000D3A1A"/>
    <w:rsid w:val="00114319"/>
    <w:rsid w:val="0014372A"/>
    <w:rsid w:val="00170C08"/>
    <w:rsid w:val="00197E80"/>
    <w:rsid w:val="001A0BEA"/>
    <w:rsid w:val="001C6243"/>
    <w:rsid w:val="001D7BE9"/>
    <w:rsid w:val="002922CB"/>
    <w:rsid w:val="00294288"/>
    <w:rsid w:val="00301E0D"/>
    <w:rsid w:val="00306296"/>
    <w:rsid w:val="00344269"/>
    <w:rsid w:val="00355A29"/>
    <w:rsid w:val="00394611"/>
    <w:rsid w:val="003A3EB3"/>
    <w:rsid w:val="003A7EFA"/>
    <w:rsid w:val="003C4AF1"/>
    <w:rsid w:val="004050E4"/>
    <w:rsid w:val="00413FBC"/>
    <w:rsid w:val="00415832"/>
    <w:rsid w:val="004359F3"/>
    <w:rsid w:val="0044798B"/>
    <w:rsid w:val="004853F0"/>
    <w:rsid w:val="004A2316"/>
    <w:rsid w:val="004B528B"/>
    <w:rsid w:val="00504338"/>
    <w:rsid w:val="005A6611"/>
    <w:rsid w:val="005B2D64"/>
    <w:rsid w:val="005B3A10"/>
    <w:rsid w:val="005F5D20"/>
    <w:rsid w:val="005F6B56"/>
    <w:rsid w:val="00641F9A"/>
    <w:rsid w:val="006614E8"/>
    <w:rsid w:val="007069AA"/>
    <w:rsid w:val="00711EBD"/>
    <w:rsid w:val="0073341D"/>
    <w:rsid w:val="007376D7"/>
    <w:rsid w:val="00743A94"/>
    <w:rsid w:val="007633D1"/>
    <w:rsid w:val="007D492C"/>
    <w:rsid w:val="007D67E0"/>
    <w:rsid w:val="007F58DB"/>
    <w:rsid w:val="0081639E"/>
    <w:rsid w:val="00855921"/>
    <w:rsid w:val="00863810"/>
    <w:rsid w:val="00864132"/>
    <w:rsid w:val="00864978"/>
    <w:rsid w:val="0088021C"/>
    <w:rsid w:val="00895363"/>
    <w:rsid w:val="008967E6"/>
    <w:rsid w:val="00896CBC"/>
    <w:rsid w:val="008F1AD2"/>
    <w:rsid w:val="00912EA9"/>
    <w:rsid w:val="00991433"/>
    <w:rsid w:val="009962B5"/>
    <w:rsid w:val="009F6489"/>
    <w:rsid w:val="00A00D7A"/>
    <w:rsid w:val="00A37AF6"/>
    <w:rsid w:val="00A667AF"/>
    <w:rsid w:val="00A8615F"/>
    <w:rsid w:val="00AA3A8C"/>
    <w:rsid w:val="00AB2093"/>
    <w:rsid w:val="00AB5202"/>
    <w:rsid w:val="00AE41DC"/>
    <w:rsid w:val="00AF630F"/>
    <w:rsid w:val="00B00E8D"/>
    <w:rsid w:val="00B26D6D"/>
    <w:rsid w:val="00B60845"/>
    <w:rsid w:val="00B65DDE"/>
    <w:rsid w:val="00B76753"/>
    <w:rsid w:val="00BA6625"/>
    <w:rsid w:val="00C73EEC"/>
    <w:rsid w:val="00C823DA"/>
    <w:rsid w:val="00C82E09"/>
    <w:rsid w:val="00C921BE"/>
    <w:rsid w:val="00CA4ABB"/>
    <w:rsid w:val="00D241BD"/>
    <w:rsid w:val="00D72CAA"/>
    <w:rsid w:val="00D8013B"/>
    <w:rsid w:val="00D86BC8"/>
    <w:rsid w:val="00DE0404"/>
    <w:rsid w:val="00E05E44"/>
    <w:rsid w:val="00E26A52"/>
    <w:rsid w:val="00E6563B"/>
    <w:rsid w:val="00EB5B78"/>
    <w:rsid w:val="00ED3537"/>
    <w:rsid w:val="00EE4EC7"/>
    <w:rsid w:val="00F25D93"/>
    <w:rsid w:val="00F4000C"/>
    <w:rsid w:val="00F81909"/>
    <w:rsid w:val="00F82980"/>
    <w:rsid w:val="00F86D49"/>
    <w:rsid w:val="00F95BAC"/>
    <w:rsid w:val="00FA55BB"/>
    <w:rsid w:val="00FC0D65"/>
    <w:rsid w:val="00FC10B6"/>
    <w:rsid w:val="00F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1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1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711EB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0D3A1A"/>
    <w:pPr>
      <w:ind w:firstLineChars="200" w:firstLine="420"/>
    </w:pPr>
  </w:style>
  <w:style w:type="character" w:customStyle="1" w:styleId="Char0">
    <w:name w:val="页脚 Char"/>
    <w:link w:val="a4"/>
    <w:uiPriority w:val="99"/>
    <w:semiHidden/>
    <w:locked/>
    <w:rsid w:val="00711EBD"/>
    <w:rPr>
      <w:rFonts w:cs="Times New Roman"/>
      <w:sz w:val="18"/>
      <w:szCs w:val="18"/>
    </w:rPr>
  </w:style>
  <w:style w:type="paragraph" w:customStyle="1" w:styleId="CharChar">
    <w:name w:val="Char Char"/>
    <w:basedOn w:val="a"/>
    <w:uiPriority w:val="99"/>
    <w:rsid w:val="004853F0"/>
    <w:rPr>
      <w:rFonts w:ascii="Tahoma" w:hAnsi="Tahoma"/>
      <w:sz w:val="24"/>
      <w:szCs w:val="20"/>
    </w:rPr>
  </w:style>
  <w:style w:type="character" w:customStyle="1" w:styleId="a6">
    <w:name w:val="样式 宋体 五"/>
    <w:uiPriority w:val="99"/>
    <w:rsid w:val="00ED3537"/>
    <w:rPr>
      <w:rFonts w:eastAsia="黑体" w:cs="Times New Roman"/>
    </w:rPr>
  </w:style>
  <w:style w:type="character" w:styleId="a7">
    <w:name w:val="Hyperlink"/>
    <w:uiPriority w:val="99"/>
    <w:semiHidden/>
    <w:rsid w:val="00114319"/>
    <w:rPr>
      <w:rFonts w:cs="Times New Roman"/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rsid w:val="00017EE2"/>
    <w:pPr>
      <w:shd w:val="clear" w:color="auto" w:fill="000080"/>
    </w:pPr>
  </w:style>
  <w:style w:type="character" w:customStyle="1" w:styleId="Char1">
    <w:name w:val="文档结构图 Char"/>
    <w:link w:val="a8"/>
    <w:uiPriority w:val="99"/>
    <w:semiHidden/>
    <w:locked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6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0013;&#24515;\&#23454;&#20064;&#31649;&#29702;\2012&#26412;&#31185;\&#23454;&#20064;&#36807;&#31243;&#25511;&#21046;\&#23454;&#20064;&#21608;&#25253;&#38382;&#21367;&#22522;&#26412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实习周报问卷基本1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 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软件学院企业实训课程周报表2</dc:title>
  <dc:subject/>
  <dc:creator>Liuhe</dc:creator>
  <cp:keywords/>
  <dc:description/>
  <cp:lastModifiedBy>user</cp:lastModifiedBy>
  <cp:revision>2</cp:revision>
  <dcterms:created xsi:type="dcterms:W3CDTF">2013-03-14T03:26:00Z</dcterms:created>
  <dcterms:modified xsi:type="dcterms:W3CDTF">2013-03-14T03:26:00Z</dcterms:modified>
</cp:coreProperties>
</file>