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1" w:rsidRPr="00B26D6D" w:rsidRDefault="00FC10B6" w:rsidP="00711EB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企业实训</w:t>
      </w:r>
      <w:r w:rsidR="0014372A" w:rsidRPr="00B26D6D">
        <w:rPr>
          <w:rFonts w:hint="eastAsia"/>
          <w:sz w:val="32"/>
          <w:szCs w:val="32"/>
        </w:rPr>
        <w:t>课程</w:t>
      </w:r>
      <w:r>
        <w:rPr>
          <w:rFonts w:hint="eastAsia"/>
          <w:sz w:val="32"/>
          <w:szCs w:val="32"/>
        </w:rPr>
        <w:t>周报</w:t>
      </w:r>
      <w:r w:rsidR="0014372A" w:rsidRPr="00B26D6D">
        <w:rPr>
          <w:rFonts w:hint="eastAsia"/>
          <w:sz w:val="32"/>
          <w:szCs w:val="32"/>
        </w:rPr>
        <w:t>表</w:t>
      </w:r>
      <w:r w:rsidR="00AB2093">
        <w:rPr>
          <w:rFonts w:hint="eastAsia"/>
          <w:sz w:val="32"/>
          <w:szCs w:val="32"/>
        </w:rPr>
        <w:t>一</w:t>
      </w:r>
    </w:p>
    <w:p w:rsidR="007633D1" w:rsidRPr="00B26D6D" w:rsidRDefault="007633D1" w:rsidP="00711EBD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4"/>
      </w:tblGrid>
      <w:tr w:rsidR="007633D1" w:rsidRPr="00F25D93" w:rsidTr="00863810">
        <w:trPr>
          <w:trHeight w:val="869"/>
        </w:trPr>
        <w:tc>
          <w:tcPr>
            <w:tcW w:w="9034" w:type="dxa"/>
          </w:tcPr>
          <w:p w:rsidR="0014372A" w:rsidRPr="00B26D6D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  <w:u w:val="single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实习单位名称：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</w:t>
            </w:r>
          </w:p>
          <w:p w:rsidR="00FC10B6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指导老师：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职</w:t>
            </w:r>
            <w:r w:rsidRPr="00B26D6D">
              <w:rPr>
                <w:b/>
                <w:sz w:val="18"/>
                <w:szCs w:val="18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位：</w:t>
            </w:r>
            <w:r w:rsidRPr="00B26D6D">
              <w:rPr>
                <w:b/>
                <w:sz w:val="18"/>
                <w:szCs w:val="18"/>
              </w:rPr>
              <w:t>___________</w:t>
            </w:r>
          </w:p>
          <w:p w:rsidR="007633D1" w:rsidRPr="00B26D6D" w:rsidRDefault="0014372A" w:rsidP="00FC10B6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联系方式（邮件）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C10B6">
              <w:rPr>
                <w:rFonts w:hint="eastAsia"/>
                <w:b/>
                <w:sz w:val="18"/>
                <w:szCs w:val="18"/>
              </w:rPr>
              <w:t>（</w:t>
            </w:r>
            <w:r w:rsidR="00FC10B6" w:rsidRPr="00B26D6D">
              <w:rPr>
                <w:rFonts w:hint="eastAsia"/>
                <w:b/>
                <w:sz w:val="18"/>
                <w:szCs w:val="18"/>
              </w:rPr>
              <w:t>电话）：</w:t>
            </w:r>
            <w:r w:rsidR="00FC10B6"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                   </w:t>
            </w:r>
          </w:p>
        </w:tc>
      </w:tr>
      <w:tr w:rsidR="007633D1" w:rsidRPr="00F25D93" w:rsidTr="00863810">
        <w:trPr>
          <w:trHeight w:val="1494"/>
        </w:trPr>
        <w:tc>
          <w:tcPr>
            <w:tcW w:w="9034" w:type="dxa"/>
          </w:tcPr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</w:p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填表人：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</w:t>
            </w:r>
            <w:r w:rsidR="0014372A" w:rsidRPr="00B26D6D">
              <w:rPr>
                <w:b/>
                <w:sz w:val="18"/>
                <w:szCs w:val="18"/>
                <w:u w:val="single"/>
              </w:rPr>
              <w:t xml:space="preserve">               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>学号：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联系电话：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</w:t>
            </w:r>
          </w:p>
          <w:p w:rsidR="007633D1" w:rsidRPr="00B26D6D" w:rsidRDefault="007633D1" w:rsidP="00991433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电子邮件：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填表日期：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</w:tbl>
    <w:p w:rsidR="007633D1" w:rsidRPr="00B26D6D" w:rsidRDefault="00FC10B6" w:rsidP="00711EBD">
      <w:pPr>
        <w:jc w:val="center"/>
        <w:rPr>
          <w:rFonts w:asci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周报</w:t>
      </w:r>
      <w:r w:rsidR="0014372A" w:rsidRPr="00B26D6D">
        <w:rPr>
          <w:rFonts w:ascii="宋体" w:hAnsi="宋体" w:hint="eastAsia"/>
          <w:b/>
          <w:sz w:val="18"/>
          <w:szCs w:val="18"/>
        </w:rPr>
        <w:t>表</w:t>
      </w:r>
      <w:r w:rsidR="007633D1" w:rsidRPr="00B26D6D">
        <w:rPr>
          <w:rFonts w:ascii="宋体" w:hAnsi="宋体" w:hint="eastAsia"/>
          <w:b/>
          <w:sz w:val="18"/>
          <w:szCs w:val="18"/>
        </w:rPr>
        <w:t>填写注意事项</w:t>
      </w:r>
    </w:p>
    <w:p w:rsidR="007633D1" w:rsidRPr="00B26D6D" w:rsidRDefault="007633D1" w:rsidP="00912EA9">
      <w:pPr>
        <w:jc w:val="left"/>
        <w:rPr>
          <w:rFonts w:ascii="宋体"/>
          <w:sz w:val="18"/>
          <w:szCs w:val="18"/>
        </w:rPr>
      </w:pPr>
      <w:r w:rsidRPr="00B26D6D">
        <w:rPr>
          <w:rFonts w:ascii="宋体" w:hAnsi="宋体"/>
          <w:sz w:val="18"/>
          <w:szCs w:val="18"/>
        </w:rPr>
        <w:t>1</w:t>
      </w:r>
      <w:r w:rsidRPr="00B26D6D">
        <w:rPr>
          <w:rFonts w:ascii="宋体" w:hAnsi="宋体" w:hint="eastAsia"/>
          <w:sz w:val="18"/>
          <w:szCs w:val="18"/>
        </w:rPr>
        <w:t>、</w:t>
      </w:r>
      <w:r w:rsidR="00FC10B6">
        <w:rPr>
          <w:rFonts w:ascii="宋体" w:hAnsi="宋体" w:hint="eastAsia"/>
          <w:sz w:val="18"/>
          <w:szCs w:val="18"/>
        </w:rPr>
        <w:t>周报</w:t>
      </w:r>
      <w:r w:rsidR="0014372A" w:rsidRPr="00B26D6D">
        <w:rPr>
          <w:rFonts w:ascii="宋体" w:hAnsi="宋体" w:hint="eastAsia"/>
          <w:sz w:val="18"/>
          <w:szCs w:val="18"/>
        </w:rPr>
        <w:t>表是评价实习课程的基本依据，参与企业实习的同学</w:t>
      </w:r>
      <w:r w:rsidRPr="00B26D6D">
        <w:rPr>
          <w:rFonts w:ascii="宋体" w:hAnsi="宋体" w:hint="eastAsia"/>
          <w:sz w:val="18"/>
          <w:szCs w:val="18"/>
        </w:rPr>
        <w:t>，均须认真如实填报本</w:t>
      </w:r>
      <w:r w:rsidR="0014372A" w:rsidRPr="00B26D6D">
        <w:rPr>
          <w:rFonts w:ascii="宋体" w:hAnsi="宋体" w:hint="eastAsia"/>
          <w:sz w:val="18"/>
          <w:szCs w:val="18"/>
        </w:rPr>
        <w:t>表</w:t>
      </w:r>
    </w:p>
    <w:p w:rsidR="007633D1" w:rsidRPr="00B26D6D" w:rsidRDefault="007633D1" w:rsidP="00B26D6D">
      <w:pPr>
        <w:ind w:left="90" w:hangingChars="50" w:hanging="90"/>
        <w:jc w:val="left"/>
        <w:rPr>
          <w:rFonts w:ascii="宋体"/>
          <w:sz w:val="18"/>
          <w:szCs w:val="18"/>
        </w:rPr>
      </w:pPr>
      <w:r w:rsidRPr="00B26D6D">
        <w:rPr>
          <w:rFonts w:ascii="宋体" w:hAnsi="宋体"/>
          <w:sz w:val="18"/>
          <w:szCs w:val="18"/>
        </w:rPr>
        <w:t>2</w:t>
      </w:r>
      <w:r w:rsidR="0014372A" w:rsidRPr="00B26D6D">
        <w:rPr>
          <w:rFonts w:ascii="宋体" w:hAnsi="宋体" w:hint="eastAsia"/>
          <w:sz w:val="18"/>
          <w:szCs w:val="18"/>
        </w:rPr>
        <w:t>、表</w:t>
      </w:r>
      <w:r w:rsidRPr="00B26D6D">
        <w:rPr>
          <w:rFonts w:ascii="宋体" w:hAnsi="宋体" w:hint="eastAsia"/>
          <w:sz w:val="18"/>
          <w:szCs w:val="18"/>
        </w:rPr>
        <w:t>中每道选择题都注明了“单选”或“多选”，请按照提示在所选择的□中划√。</w:t>
      </w:r>
    </w:p>
    <w:p w:rsidR="007633D1" w:rsidRPr="003C4AF1" w:rsidRDefault="0014372A" w:rsidP="004853F0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  <w:lang w:val="en-GB"/>
        </w:rPr>
        <w:t>你的老师（企业导师）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在</w:t>
      </w:r>
      <w:r w:rsidR="007633D1">
        <w:rPr>
          <w:rFonts w:ascii="宋体" w:hAnsi="宋体" w:hint="eastAsia"/>
          <w:b/>
          <w:kern w:val="0"/>
          <w:szCs w:val="21"/>
          <w:lang w:val="en-GB"/>
        </w:rPr>
        <w:t>该</w:t>
      </w:r>
      <w:r>
        <w:rPr>
          <w:rFonts w:ascii="宋体" w:hAnsi="宋体" w:hint="eastAsia"/>
          <w:b/>
          <w:kern w:val="0"/>
          <w:szCs w:val="21"/>
          <w:lang w:val="en-GB"/>
        </w:rPr>
        <w:t>企业担任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的职务：</w:t>
      </w:r>
    </w:p>
    <w:p w:rsidR="007633D1" w:rsidRDefault="007633D1" w:rsidP="00081394">
      <w:pPr>
        <w:pStyle w:val="CharChar"/>
        <w:spacing w:line="276" w:lineRule="auto"/>
        <w:ind w:left="502"/>
        <w:rPr>
          <w:rFonts w:ascii="宋体" w:hAnsi="宋体"/>
          <w:kern w:val="0"/>
          <w:sz w:val="21"/>
          <w:szCs w:val="21"/>
          <w:lang w:val="en-GB"/>
        </w:rPr>
      </w:pP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>
        <w:rPr>
          <w:rFonts w:hint="eastAsia"/>
          <w:kern w:val="0"/>
          <w:sz w:val="21"/>
          <w:szCs w:val="21"/>
          <w:lang w:val="en-GB"/>
        </w:rPr>
        <w:t>项目发起人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技术总监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部门经理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软件开发工程师</w:t>
      </w:r>
      <w:r w:rsidRPr="003C4AF1">
        <w:rPr>
          <w:kern w:val="0"/>
          <w:sz w:val="21"/>
          <w:szCs w:val="21"/>
          <w:lang w:val="en-GB"/>
        </w:rPr>
        <w:t xml:space="preserve"> 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项目经理□质量控制人员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□质量保证人员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□测试工程师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□系统管理人员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□其他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  <w:r w:rsidR="0014372A">
        <w:rPr>
          <w:rFonts w:ascii="宋体" w:hAnsi="宋体" w:hint="eastAsia"/>
          <w:kern w:val="0"/>
          <w:sz w:val="21"/>
          <w:szCs w:val="21"/>
          <w:lang w:val="en-GB"/>
        </w:rPr>
        <w:t>（请在下面注明：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</w:p>
    <w:p w:rsidR="00FC10B6" w:rsidRPr="00081394" w:rsidRDefault="00FC10B6" w:rsidP="00081394">
      <w:pPr>
        <w:pStyle w:val="CharChar"/>
        <w:spacing w:line="276" w:lineRule="auto"/>
        <w:ind w:left="502"/>
        <w:rPr>
          <w:rFonts w:ascii="宋体" w:hAnsi="宋体"/>
          <w:kern w:val="0"/>
          <w:sz w:val="21"/>
          <w:szCs w:val="21"/>
          <w:lang w:val="en-GB"/>
        </w:rPr>
      </w:pPr>
    </w:p>
    <w:p w:rsidR="007633D1" w:rsidRDefault="00F4000C" w:rsidP="00CA4ABB">
      <w:pPr>
        <w:numPr>
          <w:ilvl w:val="0"/>
          <w:numId w:val="3"/>
        </w:numPr>
        <w:spacing w:line="276" w:lineRule="auto"/>
        <w:outlineLvl w:val="0"/>
        <w:rPr>
          <w:rFonts w:ascii="Tahoma" w:hAnsi="Tahoma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  <w:lang w:val="en-GB"/>
        </w:rPr>
        <w:t>企业目前规模</w:t>
      </w:r>
      <w:r w:rsidR="007633D1" w:rsidRPr="00CA4ABB">
        <w:rPr>
          <w:rFonts w:ascii="宋体" w:hAnsi="宋体" w:hint="eastAsia"/>
          <w:b/>
          <w:kern w:val="0"/>
          <w:szCs w:val="21"/>
          <w:lang w:val="en-GB"/>
        </w:rPr>
        <w:t>（单位：人）</w:t>
      </w:r>
      <w:r w:rsidR="007633D1" w:rsidRPr="00CA4ABB">
        <w:rPr>
          <w:rFonts w:ascii="宋体" w:hAnsi="宋体"/>
          <w:b/>
          <w:kern w:val="0"/>
          <w:szCs w:val="21"/>
          <w:lang w:val="en-GB"/>
        </w:rPr>
        <w:t xml:space="preserve">: </w:t>
      </w:r>
      <w:r w:rsidR="007633D1" w:rsidRPr="00CA4ABB">
        <w:rPr>
          <w:rFonts w:ascii="宋体" w:hAnsi="宋体" w:hint="eastAsia"/>
          <w:b/>
          <w:kern w:val="0"/>
          <w:szCs w:val="21"/>
          <w:lang w:val="en-GB"/>
        </w:rPr>
        <w:t>（单选）</w:t>
      </w:r>
    </w:p>
    <w:p w:rsidR="007633D1" w:rsidRDefault="007633D1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50</w:t>
      </w:r>
      <w:r>
        <w:rPr>
          <w:rFonts w:ascii="宋体" w:hAnsi="宋体" w:hint="eastAsia"/>
          <w:kern w:val="0"/>
          <w:szCs w:val="21"/>
          <w:lang w:val="en-GB"/>
        </w:rPr>
        <w:t>以下</w:t>
      </w:r>
      <w:r>
        <w:rPr>
          <w:rFonts w:ascii="宋体" w:hAnsi="宋体"/>
          <w:kern w:val="0"/>
          <w:szCs w:val="21"/>
          <w:lang w:val="en-GB"/>
        </w:rPr>
        <w:t xml:space="preserve">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50-100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100-500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500-1000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1000-</w:t>
      </w:r>
      <w:smartTag w:uri="Tencent" w:element="RTX">
        <w:r>
          <w:rPr>
            <w:rFonts w:ascii="宋体" w:hAnsi="宋体"/>
            <w:kern w:val="0"/>
            <w:szCs w:val="21"/>
            <w:lang w:val="en-GB"/>
          </w:rPr>
          <w:t>2000</w:t>
        </w:r>
      </w:smartTag>
      <w:r>
        <w:rPr>
          <w:rFonts w:ascii="宋体" w:hAnsi="宋体"/>
          <w:kern w:val="0"/>
          <w:szCs w:val="21"/>
          <w:lang w:val="en-GB"/>
        </w:rPr>
        <w:t xml:space="preserve">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2000</w:t>
      </w:r>
      <w:r>
        <w:rPr>
          <w:rFonts w:ascii="宋体" w:hAnsi="宋体" w:hint="eastAsia"/>
          <w:kern w:val="0"/>
          <w:szCs w:val="21"/>
          <w:lang w:val="en-GB"/>
        </w:rPr>
        <w:t>以上</w:t>
      </w:r>
    </w:p>
    <w:p w:rsidR="007633D1" w:rsidRPr="003C4AF1" w:rsidRDefault="00F4000C" w:rsidP="008F1AD2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你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对于</w:t>
      </w:r>
      <w:r w:rsidR="00FC10B6">
        <w:rPr>
          <w:rFonts w:ascii="宋体" w:hAnsi="宋体" w:hint="eastAsia"/>
          <w:b/>
          <w:kern w:val="0"/>
          <w:szCs w:val="21"/>
          <w:lang w:val="en-GB"/>
        </w:rPr>
        <w:t>企业实训</w:t>
      </w:r>
      <w:r>
        <w:rPr>
          <w:rFonts w:ascii="宋体" w:hAnsi="宋体" w:hint="eastAsia"/>
          <w:b/>
          <w:kern w:val="0"/>
          <w:szCs w:val="21"/>
          <w:lang w:val="en-GB"/>
        </w:rPr>
        <w:t>的理解是：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：（多选）</w:t>
      </w:r>
    </w:p>
    <w:p w:rsidR="007633D1" w:rsidRPr="003C4AF1" w:rsidRDefault="007633D1" w:rsidP="008F1AD2">
      <w:pPr>
        <w:spacing w:line="276" w:lineRule="auto"/>
        <w:ind w:left="420"/>
        <w:rPr>
          <w:szCs w:val="21"/>
        </w:rPr>
      </w:pPr>
      <w:r w:rsidRPr="003C4AF1">
        <w:rPr>
          <w:rFonts w:hint="eastAsia"/>
          <w:szCs w:val="21"/>
        </w:rPr>
        <w:t>□</w:t>
      </w:r>
      <w:r w:rsidR="00F4000C">
        <w:rPr>
          <w:rFonts w:hint="eastAsia"/>
          <w:szCs w:val="21"/>
        </w:rPr>
        <w:t>了解企业业务与</w:t>
      </w:r>
      <w:r w:rsidRPr="003C4AF1">
        <w:rPr>
          <w:rFonts w:hint="eastAsia"/>
          <w:szCs w:val="21"/>
        </w:rPr>
        <w:t>管理</w:t>
      </w:r>
      <w:r w:rsidR="00F4000C">
        <w:rPr>
          <w:rFonts w:hint="eastAsia"/>
          <w:szCs w:val="21"/>
        </w:rPr>
        <w:t>体系</w:t>
      </w:r>
      <w:r w:rsidRPr="003C4AF1">
        <w:rPr>
          <w:szCs w:val="21"/>
        </w:rPr>
        <w:t xml:space="preserve">  </w:t>
      </w:r>
      <w:r w:rsidRPr="003C4AF1">
        <w:rPr>
          <w:rFonts w:hint="eastAsia"/>
          <w:szCs w:val="21"/>
        </w:rPr>
        <w:t>□</w:t>
      </w:r>
      <w:r w:rsidR="00F4000C">
        <w:rPr>
          <w:rFonts w:hint="eastAsia"/>
          <w:szCs w:val="21"/>
        </w:rPr>
        <w:t>了解企业文化</w:t>
      </w:r>
      <w:r w:rsidR="00F4000C">
        <w:rPr>
          <w:rFonts w:hint="eastAsia"/>
          <w:szCs w:val="21"/>
        </w:rPr>
        <w:t xml:space="preserve"> </w:t>
      </w:r>
      <w:r w:rsidRPr="003C4AF1">
        <w:rPr>
          <w:szCs w:val="21"/>
        </w:rPr>
        <w:t xml:space="preserve"> </w:t>
      </w:r>
      <w:r w:rsidRPr="003C4AF1">
        <w:rPr>
          <w:rFonts w:hint="eastAsia"/>
          <w:szCs w:val="21"/>
        </w:rPr>
        <w:t>□</w:t>
      </w:r>
      <w:r w:rsidR="00F4000C">
        <w:rPr>
          <w:rFonts w:hint="eastAsia"/>
          <w:szCs w:val="21"/>
        </w:rPr>
        <w:t>体验企业实际运行情况</w:t>
      </w:r>
      <w:r w:rsidRPr="003C4AF1">
        <w:rPr>
          <w:szCs w:val="21"/>
        </w:rPr>
        <w:t xml:space="preserve"> </w:t>
      </w:r>
      <w:r w:rsidRPr="003C4AF1">
        <w:rPr>
          <w:rFonts w:hint="eastAsia"/>
          <w:szCs w:val="21"/>
        </w:rPr>
        <w:t>□</w:t>
      </w:r>
      <w:r w:rsidR="00F4000C">
        <w:rPr>
          <w:rFonts w:hint="eastAsia"/>
          <w:szCs w:val="21"/>
        </w:rPr>
        <w:t>寻找自己职业以</w:t>
      </w:r>
      <w:proofErr w:type="gramStart"/>
      <w:r w:rsidR="00F4000C">
        <w:rPr>
          <w:rFonts w:hint="eastAsia"/>
          <w:szCs w:val="21"/>
        </w:rPr>
        <w:t>展方向</w:t>
      </w:r>
      <w:proofErr w:type="gramEnd"/>
      <w:r w:rsidRPr="003C4AF1">
        <w:rPr>
          <w:szCs w:val="21"/>
        </w:rPr>
        <w:t xml:space="preserve">  </w:t>
      </w:r>
      <w:r w:rsidRPr="003C4AF1">
        <w:rPr>
          <w:rFonts w:hint="eastAsia"/>
          <w:szCs w:val="21"/>
        </w:rPr>
        <w:t>□</w:t>
      </w:r>
      <w:r w:rsidR="00F4000C">
        <w:rPr>
          <w:rFonts w:hint="eastAsia"/>
          <w:szCs w:val="21"/>
        </w:rPr>
        <w:t>发现自身不足，提高职业能力</w:t>
      </w:r>
    </w:p>
    <w:p w:rsidR="007633D1" w:rsidRDefault="007633D1" w:rsidP="008F1AD2">
      <w:pPr>
        <w:spacing w:line="276" w:lineRule="auto"/>
        <w:ind w:left="420"/>
        <w:rPr>
          <w:szCs w:val="21"/>
        </w:rPr>
      </w:pPr>
      <w:r w:rsidRPr="003C4AF1">
        <w:rPr>
          <w:rFonts w:hint="eastAsia"/>
          <w:szCs w:val="21"/>
        </w:rPr>
        <w:t>□比以上所列范围更广</w:t>
      </w:r>
      <w:r w:rsidRPr="003C4AF1">
        <w:rPr>
          <w:szCs w:val="21"/>
        </w:rPr>
        <w:t xml:space="preserve">  </w:t>
      </w:r>
      <w:r w:rsidRPr="003C4AF1">
        <w:rPr>
          <w:rFonts w:hint="eastAsia"/>
          <w:szCs w:val="21"/>
        </w:rPr>
        <w:t>□尚无明确一致的</w:t>
      </w:r>
      <w:r w:rsidR="00F4000C">
        <w:rPr>
          <w:rFonts w:hint="eastAsia"/>
          <w:szCs w:val="21"/>
        </w:rPr>
        <w:t>想法</w:t>
      </w:r>
      <w:r w:rsidRPr="003C4AF1">
        <w:rPr>
          <w:szCs w:val="21"/>
        </w:rPr>
        <w:t xml:space="preserve">  </w:t>
      </w:r>
      <w:r w:rsidRPr="003C4AF1">
        <w:rPr>
          <w:rFonts w:hint="eastAsia"/>
          <w:szCs w:val="21"/>
        </w:rPr>
        <w:t>□其他</w:t>
      </w:r>
      <w:r w:rsidRPr="003C4AF1">
        <w:rPr>
          <w:szCs w:val="21"/>
          <w:u w:val="single"/>
        </w:rPr>
        <w:t xml:space="preserve">        </w:t>
      </w:r>
      <w:r w:rsidRPr="003C4AF1">
        <w:rPr>
          <w:szCs w:val="21"/>
        </w:rPr>
        <w:t xml:space="preserve"> </w:t>
      </w:r>
    </w:p>
    <w:p w:rsidR="007633D1" w:rsidRDefault="007633D1" w:rsidP="008F1AD2">
      <w:pPr>
        <w:spacing w:line="276" w:lineRule="auto"/>
        <w:ind w:left="420"/>
        <w:rPr>
          <w:szCs w:val="21"/>
        </w:rPr>
      </w:pPr>
    </w:p>
    <w:p w:rsidR="00F4000C" w:rsidRPr="00F4000C" w:rsidRDefault="00F4000C" w:rsidP="008F1AD2">
      <w:pPr>
        <w:spacing w:line="276" w:lineRule="auto"/>
        <w:ind w:left="420"/>
        <w:rPr>
          <w:szCs w:val="21"/>
        </w:rPr>
      </w:pPr>
    </w:p>
    <w:p w:rsidR="00F4000C" w:rsidRPr="00F4000C" w:rsidRDefault="00FC10B6" w:rsidP="00A00D7A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简要介绍实训企业</w:t>
      </w:r>
      <w:r w:rsidR="00F4000C">
        <w:rPr>
          <w:rFonts w:ascii="宋体" w:hAnsi="宋体" w:hint="eastAsia"/>
          <w:b/>
          <w:kern w:val="0"/>
          <w:szCs w:val="21"/>
        </w:rPr>
        <w:t>业务</w:t>
      </w:r>
      <w:r>
        <w:rPr>
          <w:rFonts w:ascii="宋体" w:hAnsi="宋体" w:hint="eastAsia"/>
          <w:b/>
          <w:kern w:val="0"/>
          <w:szCs w:val="21"/>
        </w:rPr>
        <w:t>领域？实训企业</w:t>
      </w:r>
      <w:r w:rsidR="00F4000C">
        <w:rPr>
          <w:rFonts w:ascii="宋体" w:hAnsi="宋体" w:hint="eastAsia"/>
          <w:b/>
          <w:kern w:val="0"/>
          <w:szCs w:val="21"/>
        </w:rPr>
        <w:t>业务（产品、服务）</w:t>
      </w:r>
      <w:r w:rsidR="007633D1">
        <w:rPr>
          <w:rFonts w:ascii="宋体" w:hAnsi="宋体" w:hint="eastAsia"/>
          <w:b/>
          <w:kern w:val="0"/>
          <w:szCs w:val="21"/>
          <w:lang w:val="en-GB"/>
        </w:rPr>
        <w:t>的</w:t>
      </w:r>
      <w:r w:rsidR="00F4000C">
        <w:rPr>
          <w:rFonts w:ascii="宋体" w:hAnsi="宋体" w:hint="eastAsia"/>
          <w:b/>
          <w:kern w:val="0"/>
          <w:szCs w:val="21"/>
          <w:lang w:val="en-GB"/>
        </w:rPr>
        <w:t>开发流程</w:t>
      </w:r>
      <w:r w:rsidR="00081394">
        <w:rPr>
          <w:rFonts w:ascii="宋体" w:hAnsi="宋体" w:hint="eastAsia"/>
          <w:b/>
          <w:kern w:val="0"/>
          <w:szCs w:val="21"/>
          <w:lang w:val="en-GB"/>
        </w:rPr>
        <w:t>有哪些</w:t>
      </w:r>
      <w:r w:rsidR="00F4000C">
        <w:rPr>
          <w:rFonts w:ascii="宋体" w:hAnsi="宋体" w:hint="eastAsia"/>
          <w:b/>
          <w:kern w:val="0"/>
          <w:szCs w:val="21"/>
          <w:lang w:val="en-GB"/>
        </w:rPr>
        <w:t>？（</w:t>
      </w:r>
      <w:r w:rsidR="00B26D6D">
        <w:rPr>
          <w:rFonts w:ascii="宋体" w:hAnsi="宋体" w:hint="eastAsia"/>
          <w:b/>
          <w:kern w:val="0"/>
          <w:szCs w:val="21"/>
          <w:lang w:val="en-GB"/>
        </w:rPr>
        <w:t>50-100字</w:t>
      </w:r>
      <w:r w:rsidR="00F4000C">
        <w:rPr>
          <w:rFonts w:ascii="宋体" w:hAnsi="宋体" w:hint="eastAsia"/>
          <w:b/>
          <w:kern w:val="0"/>
          <w:szCs w:val="21"/>
          <w:lang w:val="en-GB"/>
        </w:rPr>
        <w:t>）</w:t>
      </w:r>
    </w:p>
    <w:p w:rsidR="0008139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08139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08139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08139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7633D1" w:rsidRDefault="00FC10B6" w:rsidP="00895363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你目前在企业实训的任务是什么？</w:t>
      </w:r>
      <w:r w:rsidR="00B26D6D" w:rsidRPr="00B26D6D">
        <w:rPr>
          <w:rFonts w:ascii="宋体" w:hAnsi="宋体" w:hint="eastAsia"/>
          <w:b/>
          <w:kern w:val="0"/>
          <w:szCs w:val="21"/>
          <w:lang w:val="en-GB"/>
        </w:rPr>
        <w:t>你对</w:t>
      </w:r>
      <w:r w:rsidR="00B26D6D">
        <w:rPr>
          <w:rFonts w:ascii="宋体" w:hAnsi="宋体" w:hint="eastAsia"/>
          <w:b/>
          <w:kern w:val="0"/>
          <w:szCs w:val="21"/>
          <w:lang w:val="en-GB"/>
        </w:rPr>
        <w:t>实习课程安排方面</w:t>
      </w:r>
      <w:r w:rsidR="007633D1">
        <w:rPr>
          <w:rFonts w:ascii="宋体" w:hAnsi="宋体" w:hint="eastAsia"/>
          <w:b/>
          <w:kern w:val="0"/>
          <w:szCs w:val="21"/>
          <w:lang w:val="en-GB"/>
        </w:rPr>
        <w:t>的</w:t>
      </w:r>
      <w:r w:rsidR="00B26D6D">
        <w:rPr>
          <w:rFonts w:ascii="宋体" w:hAnsi="宋体" w:hint="eastAsia"/>
          <w:b/>
          <w:kern w:val="0"/>
          <w:szCs w:val="21"/>
          <w:lang w:val="en-GB"/>
        </w:rPr>
        <w:t>建议：</w:t>
      </w:r>
    </w:p>
    <w:p w:rsidR="007633D1" w:rsidRPr="00B26D6D" w:rsidRDefault="007633D1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sectPr w:rsidR="007633D1" w:rsidRPr="00B26D6D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8A" w:rsidRDefault="00D8328A" w:rsidP="00711EBD">
      <w:r>
        <w:separator/>
      </w:r>
    </w:p>
  </w:endnote>
  <w:endnote w:type="continuationSeparator" w:id="0">
    <w:p w:rsidR="00D8328A" w:rsidRDefault="00D8328A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8A" w:rsidRDefault="00D8328A" w:rsidP="00711EBD">
      <w:r>
        <w:separator/>
      </w:r>
    </w:p>
  </w:footnote>
  <w:footnote w:type="continuationSeparator" w:id="0">
    <w:p w:rsidR="00D8328A" w:rsidRDefault="00D8328A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CF3"/>
    <w:multiLevelType w:val="hybridMultilevel"/>
    <w:tmpl w:val="75F82820"/>
    <w:lvl w:ilvl="0" w:tplc="0409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2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394"/>
    <w:rsid w:val="00017EE2"/>
    <w:rsid w:val="00023F66"/>
    <w:rsid w:val="00037097"/>
    <w:rsid w:val="000757A0"/>
    <w:rsid w:val="00081394"/>
    <w:rsid w:val="000A12AC"/>
    <w:rsid w:val="000D3A1A"/>
    <w:rsid w:val="00114319"/>
    <w:rsid w:val="0014372A"/>
    <w:rsid w:val="00170C08"/>
    <w:rsid w:val="00197E80"/>
    <w:rsid w:val="001A0BEA"/>
    <w:rsid w:val="001C6243"/>
    <w:rsid w:val="001D7BE9"/>
    <w:rsid w:val="002922CB"/>
    <w:rsid w:val="00294288"/>
    <w:rsid w:val="00301E0D"/>
    <w:rsid w:val="00306296"/>
    <w:rsid w:val="00344269"/>
    <w:rsid w:val="00355A29"/>
    <w:rsid w:val="00394611"/>
    <w:rsid w:val="003A3EB3"/>
    <w:rsid w:val="003A7EFA"/>
    <w:rsid w:val="003C4AF1"/>
    <w:rsid w:val="004050E4"/>
    <w:rsid w:val="00413FBC"/>
    <w:rsid w:val="00415832"/>
    <w:rsid w:val="004359F3"/>
    <w:rsid w:val="0044798B"/>
    <w:rsid w:val="004853F0"/>
    <w:rsid w:val="004A2316"/>
    <w:rsid w:val="004B528B"/>
    <w:rsid w:val="00504338"/>
    <w:rsid w:val="005A6611"/>
    <w:rsid w:val="005B2D64"/>
    <w:rsid w:val="005B3A10"/>
    <w:rsid w:val="005F5D20"/>
    <w:rsid w:val="005F6B56"/>
    <w:rsid w:val="00641F9A"/>
    <w:rsid w:val="006614E8"/>
    <w:rsid w:val="007069AA"/>
    <w:rsid w:val="00711EBD"/>
    <w:rsid w:val="0073341D"/>
    <w:rsid w:val="007376D7"/>
    <w:rsid w:val="00743A94"/>
    <w:rsid w:val="007633D1"/>
    <w:rsid w:val="007D492C"/>
    <w:rsid w:val="007F58DB"/>
    <w:rsid w:val="0081639E"/>
    <w:rsid w:val="00855921"/>
    <w:rsid w:val="00863810"/>
    <w:rsid w:val="00864978"/>
    <w:rsid w:val="0088021C"/>
    <w:rsid w:val="00895363"/>
    <w:rsid w:val="00896CBC"/>
    <w:rsid w:val="008F1AD2"/>
    <w:rsid w:val="00912EA9"/>
    <w:rsid w:val="00991433"/>
    <w:rsid w:val="009962B5"/>
    <w:rsid w:val="00A00D7A"/>
    <w:rsid w:val="00A37AF6"/>
    <w:rsid w:val="00A667AF"/>
    <w:rsid w:val="00A8615F"/>
    <w:rsid w:val="00AA3A8C"/>
    <w:rsid w:val="00AB2093"/>
    <w:rsid w:val="00AE41DC"/>
    <w:rsid w:val="00AF630F"/>
    <w:rsid w:val="00B00E8D"/>
    <w:rsid w:val="00B26D6D"/>
    <w:rsid w:val="00B60845"/>
    <w:rsid w:val="00B65DDE"/>
    <w:rsid w:val="00B76753"/>
    <w:rsid w:val="00BA6625"/>
    <w:rsid w:val="00C73EEC"/>
    <w:rsid w:val="00C823DA"/>
    <w:rsid w:val="00C82E09"/>
    <w:rsid w:val="00C921BE"/>
    <w:rsid w:val="00CA4ABB"/>
    <w:rsid w:val="00D72CAA"/>
    <w:rsid w:val="00D8013B"/>
    <w:rsid w:val="00D8328A"/>
    <w:rsid w:val="00D86BC8"/>
    <w:rsid w:val="00DE0404"/>
    <w:rsid w:val="00E05E44"/>
    <w:rsid w:val="00E26A52"/>
    <w:rsid w:val="00E6563B"/>
    <w:rsid w:val="00EB5B78"/>
    <w:rsid w:val="00ED3537"/>
    <w:rsid w:val="00EE4EC7"/>
    <w:rsid w:val="00F25D93"/>
    <w:rsid w:val="00F4000C"/>
    <w:rsid w:val="00F81909"/>
    <w:rsid w:val="00F82980"/>
    <w:rsid w:val="00F86D49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Char0">
    <w:name w:val="页脚 Char"/>
    <w:link w:val="a4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6">
    <w:name w:val="样式 宋体 五"/>
    <w:uiPriority w:val="99"/>
    <w:rsid w:val="00ED3537"/>
    <w:rPr>
      <w:rFonts w:eastAsia="黑体" w:cs="Times New Roman"/>
    </w:rPr>
  </w:style>
  <w:style w:type="character" w:styleId="a7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rsid w:val="00017EE2"/>
    <w:pPr>
      <w:shd w:val="clear" w:color="auto" w:fill="000080"/>
    </w:pPr>
  </w:style>
  <w:style w:type="character" w:customStyle="1" w:styleId="Char1">
    <w:name w:val="文档结构图 Char"/>
    <w:link w:val="a8"/>
    <w:uiPriority w:val="99"/>
    <w:semiHidden/>
    <w:locked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 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软件学院企业实训课程周报表1</dc:title>
  <dc:subject/>
  <dc:creator>Liuhe</dc:creator>
  <cp:keywords/>
  <dc:description/>
  <cp:lastModifiedBy>user</cp:lastModifiedBy>
  <cp:revision>2</cp:revision>
  <dcterms:created xsi:type="dcterms:W3CDTF">2013-03-14T03:26:00Z</dcterms:created>
  <dcterms:modified xsi:type="dcterms:W3CDTF">2013-03-14T03:26:00Z</dcterms:modified>
</cp:coreProperties>
</file>